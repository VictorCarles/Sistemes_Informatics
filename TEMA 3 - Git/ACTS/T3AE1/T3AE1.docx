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C12A" w14:textId="77777777" w:rsidR="00C74716" w:rsidRDefault="00C74716" w:rsidP="001278BB">
      <w:r>
        <w:rPr>
          <w:lang w:val="ca"/>
        </w:rPr>
        <w:t>Passos a seguir</w:t>
      </w:r>
    </w:p>
    <w:p w14:paraId="77AC06BA" w14:textId="7B20315E" w:rsidR="00362CC8" w:rsidRDefault="00C74716" w:rsidP="00362CC8">
      <w:r>
        <w:rPr>
          <w:lang w:val="ca"/>
        </w:rPr>
        <w:t>Feu els passos següents utilitzant ordres o Sourcetree. Has de lliurar les captures Sourcetree que se sol·liciten en pdf i com a comentari al lliurament, la URL del teu repositori a Github.</w:t>
      </w:r>
    </w:p>
    <w:p w14:paraId="629B6314" w14:textId="77777777" w:rsidR="00C74716" w:rsidRDefault="00C74716" w:rsidP="007660D9">
      <w:r>
        <w:rPr>
          <w:lang w:val="ca"/>
        </w:rPr>
        <w:t>1. Exercici 1</w:t>
      </w:r>
    </w:p>
    <w:p w14:paraId="7E34E4B5" w14:textId="77777777" w:rsidR="00C74716" w:rsidRDefault="00C74716" w:rsidP="007660D9">
      <w:r>
        <w:rPr>
          <w:lang w:val="ca"/>
        </w:rPr>
        <w:t>Crea un repositori remot a Github anomenat T3AE1</w:t>
      </w:r>
    </w:p>
    <w:p w14:paraId="543414FE" w14:textId="742B8B8D" w:rsidR="00C74716" w:rsidRDefault="00C74716" w:rsidP="00362BB8">
      <w:r>
        <w:rPr>
          <w:lang w:val="ca"/>
        </w:rPr>
        <w:t>Inicialitzeu un repositori local en una carpeta anomenada user1 i enllaceu-lo al Github repo que acabeu de crear. Creeu un fitxer elteunom.txt (exemple: Vicente.txt) i carregueu-lo al repositori remot.</w:t>
      </w:r>
    </w:p>
    <w:p w14:paraId="25C78942" w14:textId="2AA161C0" w:rsidR="00C74716" w:rsidRDefault="00C74716" w:rsidP="009516F9">
      <w:r>
        <w:rPr>
          <w:lang w:val="ca"/>
        </w:rPr>
        <w:t>Desenvolupar una funcionalitat (creant una nova branca anomenada f1) que implique almenys dos commits locals. En el primer commit afegir el teu nom i cognoms a tunombre.txt i en el segon afegir el teu lloc de residència.</w:t>
      </w:r>
    </w:p>
    <w:p w14:paraId="4D723DC0" w14:textId="594E25DA" w:rsidR="00C74716" w:rsidRDefault="00C74716" w:rsidP="002F1E71">
      <w:r>
        <w:rPr>
          <w:lang w:val="ca"/>
        </w:rPr>
        <w:t>Integrar els canvis en el master.</w:t>
      </w:r>
    </w:p>
    <w:p w14:paraId="32B7C79E" w14:textId="77777777" w:rsidR="00C74716" w:rsidRDefault="00C74716" w:rsidP="002F1E71">
      <w:r>
        <w:rPr>
          <w:lang w:val="ca"/>
        </w:rPr>
        <w:t>Carregueu els canvis al repositori remot.</w:t>
      </w:r>
    </w:p>
    <w:p w14:paraId="6CFD74E6" w14:textId="50509C2E" w:rsidR="00C74716" w:rsidRDefault="00C74716" w:rsidP="000E2A48">
      <w:r>
        <w:rPr>
          <w:lang w:val="ca"/>
        </w:rPr>
        <w:t>Realitza una altra funcionalitat (creant una nova branca anomenada f2) que implica altres dos commits a nivell local. En el primer commit crear un nou fitxer anomenat usuari.txt (serà el nom del seu usuari a Florida, per exemple vimonfort.txt).</w:t>
      </w:r>
    </w:p>
    <w:p w14:paraId="429E6475" w14:textId="480DC5B5" w:rsidR="00C74716" w:rsidRDefault="00C74716" w:rsidP="0083567C">
      <w:r>
        <w:rPr>
          <w:lang w:val="ca"/>
        </w:rPr>
        <w:t>Etiqueta aquesta versió com Exercici1.</w:t>
      </w:r>
    </w:p>
    <w:p w14:paraId="5180C2EE" w14:textId="2EB1F554" w:rsidR="00C74716" w:rsidRDefault="00C74716" w:rsidP="0083567C">
      <w:r>
        <w:rPr>
          <w:lang w:val="ca"/>
        </w:rPr>
        <w:t>Integrar els canvis en m</w:t>
      </w:r>
      <w:r w:rsidR="007B75F0">
        <w:rPr>
          <w:lang w:val="ca"/>
        </w:rPr>
        <w:t>a</w:t>
      </w:r>
      <w:r>
        <w:rPr>
          <w:lang w:val="ca"/>
        </w:rPr>
        <w:t>ster.</w:t>
      </w:r>
    </w:p>
    <w:p w14:paraId="53C309EA" w14:textId="77777777" w:rsidR="00C74716" w:rsidRDefault="00C74716" w:rsidP="0083567C">
      <w:r>
        <w:rPr>
          <w:lang w:val="ca"/>
        </w:rPr>
        <w:t>Carregueu els canvis al repositori remot.</w:t>
      </w:r>
    </w:p>
    <w:p w14:paraId="1583EDA7" w14:textId="77777777" w:rsidR="007B75F0" w:rsidRDefault="007B75F0" w:rsidP="001C10F4">
      <w:r>
        <w:rPr>
          <w:lang w:val="ca"/>
        </w:rPr>
        <w:t>2. Exercici 2.</w:t>
      </w:r>
    </w:p>
    <w:p w14:paraId="0140D6BF" w14:textId="77777777" w:rsidR="007B75F0" w:rsidRDefault="007B75F0" w:rsidP="001C10F4">
      <w:r>
        <w:rPr>
          <w:lang w:val="ca"/>
        </w:rPr>
        <w:t>Desenvolupa una funcionalitat (creant una nova branca anomenada f3) que implica la creació d'un fitxer anomenat config.txt</w:t>
      </w:r>
    </w:p>
    <w:p w14:paraId="2F7AFDE8" w14:textId="6592D839" w:rsidR="007B75F0" w:rsidRDefault="007B75F0" w:rsidP="001C10F4">
      <w:r>
        <w:rPr>
          <w:lang w:val="ca"/>
        </w:rPr>
        <w:t>Continua en f3:</w:t>
      </w:r>
    </w:p>
    <w:p w14:paraId="1C6B80AE" w14:textId="7B20B73F" w:rsidR="007B75F0" w:rsidRDefault="007B75F0" w:rsidP="001C10F4">
      <w:r>
        <w:rPr>
          <w:lang w:val="ca"/>
        </w:rPr>
        <w:t>Ignora el fitxer config.txt.</w:t>
      </w:r>
    </w:p>
    <w:p w14:paraId="6334588E" w14:textId="5A2CE40B" w:rsidR="007B75F0" w:rsidRDefault="007B75F0" w:rsidP="001C10F4">
      <w:r>
        <w:rPr>
          <w:lang w:val="ca"/>
        </w:rPr>
        <w:t>Integrar els canvis en master.</w:t>
      </w:r>
    </w:p>
    <w:p w14:paraId="6A3630C3" w14:textId="1E01A90E" w:rsidR="007B75F0" w:rsidRDefault="007B75F0" w:rsidP="001C10F4">
      <w:r>
        <w:rPr>
          <w:lang w:val="ca"/>
        </w:rPr>
        <w:t>Etiqueta aquesta versió com Exercici2.</w:t>
      </w:r>
    </w:p>
    <w:p w14:paraId="3BF9A406" w14:textId="77777777" w:rsidR="007B75F0" w:rsidRDefault="007B75F0" w:rsidP="001C10F4">
      <w:r>
        <w:rPr>
          <w:lang w:val="ca"/>
        </w:rPr>
        <w:t>Carrega els canvis a Github</w:t>
      </w:r>
    </w:p>
    <w:p w14:paraId="1CD5899B" w14:textId="77777777" w:rsidR="007B75F0" w:rsidRDefault="007B75F0" w:rsidP="00850E1A">
      <w:r>
        <w:rPr>
          <w:lang w:val="ca"/>
        </w:rPr>
        <w:lastRenderedPageBreak/>
        <w:t>3. Exercici 3.</w:t>
      </w:r>
    </w:p>
    <w:p w14:paraId="470CD088" w14:textId="5A4F821E" w:rsidR="007B75F0" w:rsidRDefault="007B75F0" w:rsidP="00850E1A">
      <w:r>
        <w:rPr>
          <w:lang w:val="ca"/>
        </w:rPr>
        <w:t>Simulem que un altre usuari es posa a treballar amb el mateix repositori.</w:t>
      </w:r>
    </w:p>
    <w:p w14:paraId="51A8C759" w14:textId="2EF6255A" w:rsidR="007B75F0" w:rsidRDefault="007B75F0" w:rsidP="00850E1A">
      <w:r>
        <w:rPr>
          <w:lang w:val="ca"/>
        </w:rPr>
        <w:t>Per a això, creeu una carpeta nova anomenada user2 on cloneu el repositori remot tal com el heu deixat a l’exercici anterior.</w:t>
      </w:r>
    </w:p>
    <w:p w14:paraId="6EA9065E" w14:textId="77777777" w:rsidR="007B75F0" w:rsidRDefault="007B75F0" w:rsidP="00031001">
      <w:r>
        <w:rPr>
          <w:lang w:val="ca"/>
        </w:rPr>
        <w:t>Sobre el segon repositori:</w:t>
      </w:r>
    </w:p>
    <w:p w14:paraId="656641BA" w14:textId="77777777" w:rsidR="007B75F0" w:rsidRDefault="007B75F0" w:rsidP="00031001">
      <w:pPr>
        <w:ind w:firstLine="709"/>
      </w:pPr>
      <w:r>
        <w:rPr>
          <w:lang w:val="ca"/>
        </w:rPr>
        <w:t>Crea una branca anomenada b1.</w:t>
      </w:r>
    </w:p>
    <w:p w14:paraId="1EF466E5" w14:textId="5756F95D" w:rsidR="007B75F0" w:rsidRDefault="007B75F0" w:rsidP="00031001">
      <w:pPr>
        <w:ind w:left="709"/>
      </w:pPr>
      <w:r>
        <w:rPr>
          <w:lang w:val="ca"/>
        </w:rPr>
        <w:t>Crea un fitxer nou en aquest nou repositori anomenat Cognom.txt (per exemple, Monfort.txt). Fes commit.</w:t>
      </w:r>
    </w:p>
    <w:p w14:paraId="211C2F5E" w14:textId="38C8422D" w:rsidR="007B75F0" w:rsidRDefault="007B75F0" w:rsidP="00031001">
      <w:pPr>
        <w:ind w:firstLine="709"/>
      </w:pPr>
      <w:r>
        <w:rPr>
          <w:lang w:val="ca"/>
        </w:rPr>
        <w:t>Afegiu el vostre cognom al Cognom.txt. Fes commit.</w:t>
      </w:r>
    </w:p>
    <w:p w14:paraId="5151EA43" w14:textId="54C5E327" w:rsidR="007B75F0" w:rsidRDefault="007B75F0" w:rsidP="00031001">
      <w:pPr>
        <w:ind w:firstLine="709"/>
      </w:pPr>
      <w:r>
        <w:rPr>
          <w:lang w:val="ca"/>
        </w:rPr>
        <w:t>Integra en master.</w:t>
      </w:r>
    </w:p>
    <w:p w14:paraId="4E94E042" w14:textId="3E36CC82" w:rsidR="007B75F0" w:rsidRDefault="007B75F0" w:rsidP="00031001">
      <w:pPr>
        <w:ind w:firstLine="709"/>
      </w:pPr>
      <w:r>
        <w:rPr>
          <w:lang w:val="ca"/>
        </w:rPr>
        <w:t>Etiqueta aquesta versió Exercici3.</w:t>
      </w:r>
    </w:p>
    <w:p w14:paraId="406C2E9A" w14:textId="77777777" w:rsidR="007B75F0" w:rsidRDefault="007B75F0" w:rsidP="00031001">
      <w:pPr>
        <w:ind w:firstLine="709"/>
      </w:pPr>
      <w:r>
        <w:rPr>
          <w:lang w:val="ca"/>
        </w:rPr>
        <w:t>Carrega els canvis a Github.</w:t>
      </w:r>
    </w:p>
    <w:p w14:paraId="5053B475" w14:textId="77777777" w:rsidR="007B75F0" w:rsidRDefault="007B75F0" w:rsidP="004F43E8">
      <w:r>
        <w:rPr>
          <w:lang w:val="ca"/>
        </w:rPr>
        <w:t>En aquest punt es fan dues captures del sourcetree: una del primer repositori i una altra del segon.</w:t>
      </w:r>
    </w:p>
    <w:p w14:paraId="3D57EAC5" w14:textId="77777777" w:rsidR="007B75F0" w:rsidRDefault="007B75F0" w:rsidP="003E228D">
      <w:r>
        <w:rPr>
          <w:lang w:val="ca"/>
        </w:rPr>
        <w:t>Actualitzeu primer el repositori. Feu una captura de pantalla d'aquest repositori.</w:t>
      </w:r>
    </w:p>
    <w:p w14:paraId="4F803DEE" w14:textId="77777777" w:rsidR="007B75F0" w:rsidRDefault="007B75F0" w:rsidP="00D567F6">
      <w:r>
        <w:rPr>
          <w:lang w:val="ca"/>
        </w:rPr>
        <w:t>4. Exercici 4.</w:t>
      </w:r>
    </w:p>
    <w:p w14:paraId="05D4A3B7" w14:textId="7099A66B" w:rsidR="007B75F0" w:rsidRDefault="007B75F0" w:rsidP="00D567F6">
      <w:r>
        <w:rPr>
          <w:lang w:val="ca"/>
        </w:rPr>
        <w:t>Feu canvis a la vegada en els fitxers nom.txt en el primer repositori i cognoms.txt en el segon repositori directament en master d'ambdós repositoris.</w:t>
      </w:r>
    </w:p>
    <w:p w14:paraId="0B5A08A1" w14:textId="77777777" w:rsidR="007B75F0" w:rsidRDefault="007B75F0" w:rsidP="0091743C">
      <w:r>
        <w:rPr>
          <w:lang w:val="ca"/>
        </w:rPr>
        <w:t>Etiqueta en repositori 1 com Exercici41 i en repositori 2 com Exercici42.</w:t>
      </w:r>
    </w:p>
    <w:p w14:paraId="1809ACFB" w14:textId="5C5CAD97" w:rsidR="007B75F0" w:rsidRDefault="007B75F0" w:rsidP="0091743C">
      <w:r>
        <w:rPr>
          <w:lang w:val="ca"/>
        </w:rPr>
        <w:t>En aquest punt es fan dues captures de dos repositoris de sourcetree.</w:t>
      </w:r>
    </w:p>
    <w:p w14:paraId="1BBC11B0" w14:textId="77777777" w:rsidR="007B75F0" w:rsidRDefault="007B75F0" w:rsidP="007B3F27">
      <w:r>
        <w:rPr>
          <w:lang w:val="ca"/>
        </w:rPr>
        <w:t>Feu el que calgui per tenir els vostres canvis integrats en ambdós repositoris.</w:t>
      </w:r>
    </w:p>
    <w:p w14:paraId="18FF4729" w14:textId="77777777" w:rsidR="007B75F0" w:rsidRDefault="007B75F0" w:rsidP="007B3F27">
      <w:r>
        <w:rPr>
          <w:lang w:val="ca"/>
        </w:rPr>
        <w:t>Re-fer altres dues captures d'aquests repositoris.</w:t>
      </w:r>
    </w:p>
    <w:p w14:paraId="4C8284A5" w14:textId="77777777" w:rsidR="007B75F0" w:rsidRDefault="007B75F0" w:rsidP="00594EA2">
      <w:r>
        <w:rPr>
          <w:lang w:val="ca"/>
        </w:rPr>
        <w:t>5. Exercici 5.</w:t>
      </w:r>
    </w:p>
    <w:p w14:paraId="46278EF9" w14:textId="77777777" w:rsidR="007B75F0" w:rsidRDefault="007B75F0" w:rsidP="00594EA2">
      <w:r>
        <w:rPr>
          <w:lang w:val="ca"/>
        </w:rPr>
        <w:t>Ara modificarem el mateix fitxer en ambdós repositoris al mateix temps.</w:t>
      </w:r>
    </w:p>
    <w:p w14:paraId="76A4C8E9" w14:textId="2B443117" w:rsidR="007B75F0" w:rsidRDefault="007B75F0" w:rsidP="00594EA2">
      <w:r>
        <w:rPr>
          <w:lang w:val="ca"/>
        </w:rPr>
        <w:t>Per a això, modifiqueu el fitxer Cognoms.txt afegint la paraula usuari1 en el primer repositori directament en màster. Fes commit.</w:t>
      </w:r>
    </w:p>
    <w:p w14:paraId="78F77575" w14:textId="09973D11" w:rsidR="007B75F0" w:rsidRDefault="007B75F0" w:rsidP="001B3910">
      <w:r>
        <w:rPr>
          <w:lang w:val="ca"/>
        </w:rPr>
        <w:lastRenderedPageBreak/>
        <w:t>En aquest punt aneu al repositori 2 i modifiqueu Cognoms.txt afegint la paraula usuari2 directament en master. Fes commit.</w:t>
      </w:r>
    </w:p>
    <w:p w14:paraId="6DB69E8D" w14:textId="77777777" w:rsidR="007B75F0" w:rsidRDefault="007B75F0" w:rsidP="000E671B">
      <w:r>
        <w:rPr>
          <w:lang w:val="ca"/>
        </w:rPr>
        <w:t>Feu dues captures de pantalla de sourcetree on podeu veure que el contingut dels fitxers és diferent.</w:t>
      </w:r>
    </w:p>
    <w:p w14:paraId="258068BB" w14:textId="77777777" w:rsidR="007B75F0" w:rsidRDefault="007B75F0" w:rsidP="00ED6090">
      <w:r>
        <w:rPr>
          <w:lang w:val="ca"/>
        </w:rPr>
        <w:t>Feu el que calgui per integrar-ho tot a Github i els dos repositoris.</w:t>
      </w:r>
    </w:p>
    <w:p w14:paraId="57F1A807" w14:textId="4E24EADC" w:rsidR="007B75F0" w:rsidRDefault="007B75F0" w:rsidP="003E5E40">
      <w:r>
        <w:rPr>
          <w:lang w:val="ca"/>
        </w:rPr>
        <w:t>Torneu a capturar els dos repositoris on veieu el contingut de Cognoms.txt en ambdós.</w:t>
      </w:r>
    </w:p>
    <w:p w14:paraId="025E8E84" w14:textId="3DBEB34F" w:rsidR="000E28F8" w:rsidRDefault="000E28F8" w:rsidP="00E7004E"/>
    <w:sectPr w:rsidR="000E28F8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E0A9" w14:textId="77777777" w:rsidR="0098401F" w:rsidRDefault="0098401F" w:rsidP="00822617">
      <w:pPr>
        <w:spacing w:line="240" w:lineRule="auto"/>
      </w:pPr>
      <w:r>
        <w:separator/>
      </w:r>
    </w:p>
  </w:endnote>
  <w:endnote w:type="continuationSeparator" w:id="0">
    <w:p w14:paraId="40DF890B" w14:textId="77777777" w:rsidR="0098401F" w:rsidRDefault="0098401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B82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4A31" w14:textId="77777777" w:rsidR="0098401F" w:rsidRDefault="0098401F" w:rsidP="00822617">
      <w:pPr>
        <w:spacing w:line="240" w:lineRule="auto"/>
      </w:pPr>
      <w:r>
        <w:separator/>
      </w:r>
    </w:p>
  </w:footnote>
  <w:footnote w:type="continuationSeparator" w:id="0">
    <w:p w14:paraId="700FF1F4" w14:textId="77777777" w:rsidR="0098401F" w:rsidRDefault="0098401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75"/>
      <w:gridCol w:w="2420"/>
    </w:tblGrid>
    <w:tr w:rsidR="00411066" w14:paraId="0D6DAA77" w14:textId="77777777" w:rsidTr="00411066">
      <w:tc>
        <w:tcPr>
          <w:tcW w:w="2829" w:type="dxa"/>
          <w:vMerge w:val="restart"/>
        </w:tcPr>
        <w:p w14:paraId="5D798318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31527F88" wp14:editId="44F346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9A708A9" w14:textId="34B17C61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075337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362CC8">
            <w:rPr>
              <w:b/>
              <w:sz w:val="21"/>
              <w:szCs w:val="21"/>
            </w:rPr>
            <w:t>1DAW</w:t>
          </w:r>
        </w:p>
      </w:tc>
      <w:tc>
        <w:tcPr>
          <w:tcW w:w="2830" w:type="dxa"/>
        </w:tcPr>
        <w:p w14:paraId="3804062C" w14:textId="226B0418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075337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362CC8">
            <w:rPr>
              <w:b/>
              <w:sz w:val="21"/>
              <w:szCs w:val="21"/>
            </w:rPr>
            <w:t xml:space="preserve"> -SI</w:t>
          </w:r>
        </w:p>
      </w:tc>
    </w:tr>
    <w:tr w:rsidR="00411066" w14:paraId="316BAF84" w14:textId="77777777" w:rsidTr="00411066">
      <w:tc>
        <w:tcPr>
          <w:tcW w:w="2829" w:type="dxa"/>
          <w:vMerge/>
        </w:tcPr>
        <w:p w14:paraId="433160F6" w14:textId="77777777" w:rsidR="00411066" w:rsidRDefault="00411066" w:rsidP="00411066"/>
      </w:tc>
      <w:tc>
        <w:tcPr>
          <w:tcW w:w="5659" w:type="dxa"/>
          <w:gridSpan w:val="2"/>
        </w:tcPr>
        <w:p w14:paraId="58618D04" w14:textId="0AF83DCC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075337">
            <w:rPr>
              <w:b/>
              <w:sz w:val="21"/>
              <w:szCs w:val="21"/>
            </w:rPr>
            <w:t>c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362CC8">
            <w:rPr>
              <w:b/>
              <w:sz w:val="21"/>
              <w:szCs w:val="21"/>
            </w:rPr>
            <w:t>3</w:t>
          </w:r>
        </w:p>
      </w:tc>
    </w:tr>
    <w:tr w:rsidR="00411066" w14:paraId="7F84A9C8" w14:textId="77777777" w:rsidTr="00411066">
      <w:tc>
        <w:tcPr>
          <w:tcW w:w="2829" w:type="dxa"/>
          <w:vMerge/>
        </w:tcPr>
        <w:p w14:paraId="0B39255C" w14:textId="77777777" w:rsidR="00411066" w:rsidRDefault="00411066" w:rsidP="00411066"/>
      </w:tc>
      <w:tc>
        <w:tcPr>
          <w:tcW w:w="5659" w:type="dxa"/>
          <w:gridSpan w:val="2"/>
        </w:tcPr>
        <w:p w14:paraId="2A5AFC10" w14:textId="61C3155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075337">
            <w:rPr>
              <w:b/>
              <w:sz w:val="21"/>
              <w:szCs w:val="21"/>
            </w:rPr>
            <w:t>tat</w:t>
          </w:r>
          <w:r>
            <w:rPr>
              <w:b/>
              <w:sz w:val="21"/>
              <w:szCs w:val="21"/>
            </w:rPr>
            <w:tab/>
          </w:r>
          <w:r w:rsidR="00310E0A">
            <w:rPr>
              <w:b/>
              <w:sz w:val="21"/>
              <w:szCs w:val="21"/>
            </w:rPr>
            <w:t>Activi</w:t>
          </w:r>
          <w:r w:rsidR="00075337">
            <w:rPr>
              <w:b/>
              <w:sz w:val="21"/>
              <w:szCs w:val="21"/>
            </w:rPr>
            <w:t>tat</w:t>
          </w:r>
          <w:r w:rsidR="00310E0A">
            <w:rPr>
              <w:b/>
              <w:sz w:val="21"/>
              <w:szCs w:val="21"/>
            </w:rPr>
            <w:t xml:space="preserve"> </w:t>
          </w:r>
          <w:r w:rsidR="00075337">
            <w:rPr>
              <w:b/>
              <w:sz w:val="21"/>
              <w:szCs w:val="21"/>
            </w:rPr>
            <w:t>A</w:t>
          </w:r>
          <w:r w:rsidR="00310E0A">
            <w:rPr>
              <w:b/>
              <w:sz w:val="21"/>
              <w:szCs w:val="21"/>
            </w:rPr>
            <w:t>valuable 1</w:t>
          </w:r>
        </w:p>
      </w:tc>
    </w:tr>
    <w:tr w:rsidR="00411066" w14:paraId="6ECCD1F3" w14:textId="77777777" w:rsidTr="00D90991">
      <w:trPr>
        <w:trHeight w:val="288"/>
      </w:trPr>
      <w:tc>
        <w:tcPr>
          <w:tcW w:w="2829" w:type="dxa"/>
          <w:vMerge/>
        </w:tcPr>
        <w:p w14:paraId="1F7251CC" w14:textId="77777777" w:rsidR="00411066" w:rsidRDefault="00411066" w:rsidP="00411066"/>
      </w:tc>
      <w:tc>
        <w:tcPr>
          <w:tcW w:w="5659" w:type="dxa"/>
          <w:gridSpan w:val="2"/>
        </w:tcPr>
        <w:p w14:paraId="7FB8C790" w14:textId="62DE6581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29F542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C8"/>
    <w:rsid w:val="00075337"/>
    <w:rsid w:val="00096FD3"/>
    <w:rsid w:val="000E28F8"/>
    <w:rsid w:val="00125012"/>
    <w:rsid w:val="001619DC"/>
    <w:rsid w:val="0017442F"/>
    <w:rsid w:val="00182BF8"/>
    <w:rsid w:val="001C0CB6"/>
    <w:rsid w:val="001C4453"/>
    <w:rsid w:val="001E38DF"/>
    <w:rsid w:val="001E3BA6"/>
    <w:rsid w:val="00216761"/>
    <w:rsid w:val="00225BF4"/>
    <w:rsid w:val="002770BC"/>
    <w:rsid w:val="002D30DB"/>
    <w:rsid w:val="002D51EC"/>
    <w:rsid w:val="00302B87"/>
    <w:rsid w:val="00310E0A"/>
    <w:rsid w:val="00317D2D"/>
    <w:rsid w:val="0033103C"/>
    <w:rsid w:val="00362CC8"/>
    <w:rsid w:val="003C3628"/>
    <w:rsid w:val="003F1FE3"/>
    <w:rsid w:val="00403940"/>
    <w:rsid w:val="00411066"/>
    <w:rsid w:val="0041743E"/>
    <w:rsid w:val="00487DAC"/>
    <w:rsid w:val="005247B1"/>
    <w:rsid w:val="00635802"/>
    <w:rsid w:val="00661CA9"/>
    <w:rsid w:val="006A1625"/>
    <w:rsid w:val="006F0056"/>
    <w:rsid w:val="00725ED8"/>
    <w:rsid w:val="007841B3"/>
    <w:rsid w:val="007B6391"/>
    <w:rsid w:val="007B75F0"/>
    <w:rsid w:val="00805025"/>
    <w:rsid w:val="00822617"/>
    <w:rsid w:val="008655D9"/>
    <w:rsid w:val="00912C1D"/>
    <w:rsid w:val="009261E4"/>
    <w:rsid w:val="00931638"/>
    <w:rsid w:val="0098401F"/>
    <w:rsid w:val="00A23A60"/>
    <w:rsid w:val="00AA1C14"/>
    <w:rsid w:val="00AC47F2"/>
    <w:rsid w:val="00B155B1"/>
    <w:rsid w:val="00B32D17"/>
    <w:rsid w:val="00B60BAA"/>
    <w:rsid w:val="00BA249B"/>
    <w:rsid w:val="00C41460"/>
    <w:rsid w:val="00C74716"/>
    <w:rsid w:val="00CA048D"/>
    <w:rsid w:val="00CA06BF"/>
    <w:rsid w:val="00CC17D4"/>
    <w:rsid w:val="00D90991"/>
    <w:rsid w:val="00D946E5"/>
    <w:rsid w:val="00DF0F71"/>
    <w:rsid w:val="00DF3C49"/>
    <w:rsid w:val="00E03418"/>
    <w:rsid w:val="00E7004E"/>
    <w:rsid w:val="00E74ADC"/>
    <w:rsid w:val="00EC61B5"/>
    <w:rsid w:val="00EE1DE6"/>
    <w:rsid w:val="00EE50E4"/>
    <w:rsid w:val="00F10E0C"/>
    <w:rsid w:val="00F3059F"/>
    <w:rsid w:val="00F34DF2"/>
    <w:rsid w:val="00F92D04"/>
    <w:rsid w:val="00F951B0"/>
    <w:rsid w:val="00F96FDF"/>
    <w:rsid w:val="00F97F9C"/>
    <w:rsid w:val="00F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F46B58"/>
  <w15:chartTrackingRefBased/>
  <w15:docId w15:val="{ED2083A9-7339-4B50-8060-30A88FAE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9-20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1" ma:contentTypeDescription="Crear nuevo documento." ma:contentTypeScope="" ma:versionID="b12db905aa646fbc4ccd28e3de3c9d5b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c6f0db54ee2ecf0fc94db16aa137e38d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8F062-82AA-42B2-A7AF-30ED754EA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7F9E8-69B2-4C55-BDA6-BD42B134C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E2CD9-80BB-4C52-9866-FF2C164C8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</TotalTime>
  <Pages>3</Pages>
  <Words>468</Words>
  <Characters>2673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Monfort Salvador</cp:lastModifiedBy>
  <cp:revision>2</cp:revision>
  <dcterms:created xsi:type="dcterms:W3CDTF">2021-10-23T17:02:00Z</dcterms:created>
  <dcterms:modified xsi:type="dcterms:W3CDTF">2021-10-23T17:02:00Z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