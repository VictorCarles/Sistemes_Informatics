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A1958" w14:textId="67D45CBE" w:rsidR="00F3059F" w:rsidRDefault="00D80DFE">
      <w:pPr>
        <w:rPr>
          <w:b/>
          <w:bCs/>
        </w:rPr>
      </w:pPr>
      <w:bookmarkStart w:id="0" w:name="_GoBack"/>
      <w:bookmarkEnd w:id="0"/>
      <w:r w:rsidRPr="00D80DFE">
        <w:rPr>
          <w:b/>
          <w:bCs/>
        </w:rPr>
        <w:t>Activitats per practicar el comandament “</w:t>
      </w:r>
      <w:proofErr w:type="spellStart"/>
      <w:r w:rsidRPr="00D80DFE">
        <w:rPr>
          <w:b/>
          <w:bCs/>
        </w:rPr>
        <w:t>sed</w:t>
      </w:r>
      <w:proofErr w:type="spellEnd"/>
      <w:r w:rsidRPr="00D80DFE">
        <w:rPr>
          <w:b/>
          <w:bCs/>
        </w:rPr>
        <w:t>”</w:t>
      </w:r>
    </w:p>
    <w:p w14:paraId="58F6DACF" w14:textId="77777777" w:rsidR="00B908B0" w:rsidRPr="00D80DFE" w:rsidRDefault="00B908B0">
      <w:pPr>
        <w:rPr>
          <w:b/>
          <w:bCs/>
        </w:rPr>
      </w:pPr>
    </w:p>
    <w:p w14:paraId="516567BC" w14:textId="61A6C59E" w:rsidR="00B908B0" w:rsidRPr="00B908B0" w:rsidRDefault="00D80DFE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 w:rsidRPr="00B908B0">
        <w:rPr>
          <w:rFonts w:ascii="Verdana" w:hAnsi="Verdana"/>
          <w:sz w:val="20"/>
          <w:szCs w:val="20"/>
          <w:lang w:val="ca"/>
        </w:rPr>
        <w:t xml:space="preserve">Mostra els fitxers del teu directori home junt amb el seu </w:t>
      </w:r>
      <w:proofErr w:type="spellStart"/>
      <w:r w:rsidRPr="00B908B0">
        <w:rPr>
          <w:rFonts w:ascii="Verdana" w:hAnsi="Verdana"/>
          <w:sz w:val="20"/>
          <w:szCs w:val="20"/>
          <w:lang w:val="ca"/>
        </w:rPr>
        <w:t>tamany</w:t>
      </w:r>
      <w:proofErr w:type="spellEnd"/>
      <w:r w:rsidRPr="00B908B0">
        <w:rPr>
          <w:rFonts w:ascii="Verdana" w:hAnsi="Verdana"/>
          <w:sz w:val="20"/>
          <w:szCs w:val="20"/>
          <w:lang w:val="ca"/>
        </w:rPr>
        <w:t xml:space="preserve"> separats per </w:t>
      </w:r>
      <w:r w:rsidR="00B908B0" w:rsidRPr="00B908B0">
        <w:rPr>
          <w:rFonts w:ascii="Verdana" w:hAnsi="Verdana"/>
          <w:sz w:val="20"/>
          <w:szCs w:val="20"/>
          <w:lang w:val="ca"/>
        </w:rPr>
        <w:t>“:”.</w:t>
      </w:r>
    </w:p>
    <w:p w14:paraId="55F81D7B" w14:textId="5D6405B2" w:rsidR="00B908B0" w:rsidRP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 w:rsidRPr="00B908B0">
        <w:rPr>
          <w:rFonts w:ascii="Verdana" w:hAnsi="Verdana"/>
          <w:sz w:val="20"/>
          <w:szCs w:val="20"/>
          <w:lang w:val="ca"/>
        </w:rPr>
        <w:t xml:space="preserve">Ara fes el mateix que abans però ordenat de menor a major </w:t>
      </w:r>
      <w:proofErr w:type="spellStart"/>
      <w:r w:rsidRPr="00B908B0">
        <w:rPr>
          <w:rFonts w:ascii="Verdana" w:hAnsi="Verdana"/>
          <w:sz w:val="20"/>
          <w:szCs w:val="20"/>
          <w:lang w:val="ca"/>
        </w:rPr>
        <w:t>tamany</w:t>
      </w:r>
      <w:proofErr w:type="spellEnd"/>
      <w:r w:rsidRPr="00B908B0">
        <w:rPr>
          <w:rFonts w:ascii="Verdana" w:hAnsi="Verdana"/>
          <w:sz w:val="20"/>
          <w:szCs w:val="20"/>
          <w:lang w:val="ca"/>
        </w:rPr>
        <w:t>.</w:t>
      </w:r>
    </w:p>
    <w:p w14:paraId="20AE7DE3" w14:textId="77777777" w:rsidR="00B908B0" w:rsidRDefault="00B908B0" w:rsidP="00684978">
      <w:pPr>
        <w:rPr>
          <w:lang w:val="ca"/>
        </w:rPr>
      </w:pPr>
    </w:p>
    <w:p w14:paraId="118DBEE1" w14:textId="48A29803" w:rsidR="00D80DFE" w:rsidRDefault="00D80DFE" w:rsidP="00684978">
      <w:r>
        <w:rPr>
          <w:lang w:val="ca"/>
        </w:rPr>
        <w:t>L'arxiu derby.txt té la següent informació separada per comes:</w:t>
      </w:r>
    </w:p>
    <w:p w14:paraId="67FC5B9F" w14:textId="3216DF31" w:rsidR="00D80DFE" w:rsidRDefault="00D80DFE" w:rsidP="00D80DFE">
      <w:r>
        <w:t xml:space="preserve">Equip </w:t>
      </w:r>
      <w:proofErr w:type="spellStart"/>
      <w:r>
        <w:t>Local,Equip</w:t>
      </w:r>
      <w:proofErr w:type="spellEnd"/>
      <w:r>
        <w:t xml:space="preserve"> </w:t>
      </w:r>
      <w:proofErr w:type="spellStart"/>
      <w:r>
        <w:t>Visitant,guanyador</w:t>
      </w:r>
      <w:proofErr w:type="spellEnd"/>
      <w:r>
        <w:t xml:space="preserve"> del </w:t>
      </w:r>
      <w:proofErr w:type="spellStart"/>
      <w:r>
        <w:t>partit,preu</w:t>
      </w:r>
      <w:proofErr w:type="spellEnd"/>
      <w:r>
        <w:t xml:space="preserve"> de </w:t>
      </w:r>
      <w:proofErr w:type="spellStart"/>
      <w:r>
        <w:t>l’entrada,espectadors</w:t>
      </w:r>
      <w:proofErr w:type="spellEnd"/>
    </w:p>
    <w:p w14:paraId="0F52B1EC" w14:textId="3CEFE582" w:rsidR="00D80DFE" w:rsidRDefault="00D80DFE" w:rsidP="00684978">
      <w:r>
        <w:rPr>
          <w:lang w:val="ca"/>
        </w:rPr>
        <w:t>L'objectiu final és generar 3 fitxers: empate.txt valencia.txt i levante.txt</w:t>
      </w:r>
    </w:p>
    <w:p w14:paraId="728060FB" w14:textId="4892BAFA" w:rsidR="00D80DFE" w:rsidRDefault="00D80DFE" w:rsidP="00684978">
      <w:r>
        <w:rPr>
          <w:lang w:val="ca"/>
        </w:rPr>
        <w:t>En cadascun d'ells tindrem informació sobre els espectadors i el preu de l'entrada, separats per espai i ordenats de menor a major nombre d'espectadors. En cadascun d'ells només estaran els partits empatats, guanyats pel València o guanyats pel Llevant respectivament (empate.txt, valencia.txt i levante.txt).</w:t>
      </w:r>
    </w:p>
    <w:p w14:paraId="42156A81" w14:textId="77777777" w:rsidR="00D80DFE" w:rsidRDefault="00D80DFE" w:rsidP="00684978">
      <w:r>
        <w:rPr>
          <w:lang w:val="ca"/>
        </w:rPr>
        <w:t>Seguiu les següents pautes per fer l'exercici de forma incremental:</w:t>
      </w:r>
    </w:p>
    <w:p w14:paraId="4AA3B14D" w14:textId="2D5F637E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Proveu de substituir la coma per un delimitador com el “ “ per després poder extreure.</w:t>
      </w:r>
    </w:p>
    <w:p w14:paraId="04D5BA08" w14:textId="14AD7B8E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Per fer el pas anterior hauràs de fer un pas previ pel qual substitueixis els espais anteriors per algun caràcter que tries. L'objectiu és que no es confonga després a l'hora d'extreure "columnes".</w:t>
      </w:r>
    </w:p>
    <w:p w14:paraId="164E7D55" w14:textId="161B6015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Ara pots extreure les columnes que t'interessen</w:t>
      </w:r>
    </w:p>
    <w:p w14:paraId="5C2AD0BD" w14:textId="66622622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En aquest pas podreu ordenar la informació a través de l' ordre d' ordenació sort (investigueu un poc com podeu ordenar els números, en aquest cas).</w:t>
      </w:r>
    </w:p>
    <w:p w14:paraId="7196B89A" w14:textId="77777777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Finalment, desemboquen el resultat total en un fitxer.</w:t>
      </w:r>
    </w:p>
    <w:p w14:paraId="6C2AED53" w14:textId="113525B9" w:rsidR="00D80DFE" w:rsidRDefault="00D80DFE">
      <w:pPr>
        <w:rPr>
          <w:lang w:val="ca"/>
        </w:rPr>
      </w:pPr>
      <w:r>
        <w:rPr>
          <w:lang w:val="ca"/>
        </w:rPr>
        <w:t>Repetiu l'anterior 3 vegades, una vegada per a cada fitxer (empate.txt, valencia.txt, levante.txt).</w:t>
      </w:r>
    </w:p>
    <w:p w14:paraId="3EF4DA9C" w14:textId="735CDCB1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Fes el comandament per generar el fitxer empate.txt</w:t>
      </w:r>
    </w:p>
    <w:p w14:paraId="4C8B6ED5" w14:textId="16B4E4AC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Igual per al fitxer valencia.txt</w:t>
      </w:r>
    </w:p>
    <w:p w14:paraId="34B56317" w14:textId="49D29228" w:rsidR="00B908B0" w:rsidRP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Per últim, crea levante.txt</w:t>
      </w:r>
    </w:p>
    <w:sectPr w:rsidR="00B908B0" w:rsidRPr="00B908B0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E0AD8" w14:textId="77777777" w:rsidR="00934B8B" w:rsidRDefault="00934B8B" w:rsidP="00822617">
      <w:pPr>
        <w:spacing w:line="240" w:lineRule="auto"/>
      </w:pPr>
      <w:r>
        <w:separator/>
      </w:r>
    </w:p>
  </w:endnote>
  <w:endnote w:type="continuationSeparator" w:id="0">
    <w:p w14:paraId="62B34D7E" w14:textId="77777777" w:rsidR="00934B8B" w:rsidRDefault="00934B8B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D1D7A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12A71" w14:textId="77777777" w:rsidR="00934B8B" w:rsidRDefault="00934B8B" w:rsidP="00822617">
      <w:pPr>
        <w:spacing w:line="240" w:lineRule="auto"/>
      </w:pPr>
      <w:r>
        <w:separator/>
      </w:r>
    </w:p>
  </w:footnote>
  <w:footnote w:type="continuationSeparator" w:id="0">
    <w:p w14:paraId="26449013" w14:textId="77777777" w:rsidR="00934B8B" w:rsidRDefault="00934B8B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47134AF6" w14:textId="77777777" w:rsidTr="00411066">
      <w:tc>
        <w:tcPr>
          <w:tcW w:w="2829" w:type="dxa"/>
          <w:vMerge w:val="restart"/>
        </w:tcPr>
        <w:p w14:paraId="2826FCC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1D49928" wp14:editId="14046C66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ABC61B7" w14:textId="3A09D01D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27FD9A40" w14:textId="093F4CA9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D80DFE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78F041C1" w14:textId="77777777" w:rsidTr="00411066">
      <w:tc>
        <w:tcPr>
          <w:tcW w:w="2829" w:type="dxa"/>
          <w:vMerge/>
        </w:tcPr>
        <w:p w14:paraId="4A2FA4AC" w14:textId="77777777" w:rsidR="00411066" w:rsidRDefault="00411066" w:rsidP="00411066"/>
      </w:tc>
      <w:tc>
        <w:tcPr>
          <w:tcW w:w="5659" w:type="dxa"/>
          <w:gridSpan w:val="2"/>
        </w:tcPr>
        <w:p w14:paraId="20CD2424" w14:textId="5C6CB3F4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2</w:t>
          </w:r>
        </w:p>
      </w:tc>
    </w:tr>
    <w:tr w:rsidR="00411066" w14:paraId="5C1693A0" w14:textId="77777777" w:rsidTr="00411066">
      <w:tc>
        <w:tcPr>
          <w:tcW w:w="2829" w:type="dxa"/>
          <w:vMerge/>
        </w:tcPr>
        <w:p w14:paraId="341790A9" w14:textId="77777777" w:rsidR="00411066" w:rsidRDefault="00411066" w:rsidP="00411066"/>
      </w:tc>
      <w:tc>
        <w:tcPr>
          <w:tcW w:w="5659" w:type="dxa"/>
          <w:gridSpan w:val="2"/>
        </w:tcPr>
        <w:p w14:paraId="07156D81" w14:textId="652CCFE3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T2L3</w:t>
          </w:r>
        </w:p>
      </w:tc>
    </w:tr>
    <w:tr w:rsidR="00411066" w14:paraId="03D20532" w14:textId="77777777" w:rsidTr="00D90991">
      <w:trPr>
        <w:trHeight w:val="288"/>
      </w:trPr>
      <w:tc>
        <w:tcPr>
          <w:tcW w:w="2829" w:type="dxa"/>
          <w:vMerge/>
        </w:tcPr>
        <w:p w14:paraId="692A4FF1" w14:textId="77777777" w:rsidR="00411066" w:rsidRDefault="00411066" w:rsidP="00411066"/>
      </w:tc>
      <w:tc>
        <w:tcPr>
          <w:tcW w:w="5659" w:type="dxa"/>
          <w:gridSpan w:val="2"/>
        </w:tcPr>
        <w:p w14:paraId="1749C33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B1E1333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239E"/>
    <w:multiLevelType w:val="multilevel"/>
    <w:tmpl w:val="2B90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6996"/>
    <w:multiLevelType w:val="hybridMultilevel"/>
    <w:tmpl w:val="FA5AFBA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56AE247A"/>
    <w:multiLevelType w:val="hybridMultilevel"/>
    <w:tmpl w:val="1B9C86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C22EE6"/>
    <w:multiLevelType w:val="multilevel"/>
    <w:tmpl w:val="D10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C40E32"/>
    <w:multiLevelType w:val="hybridMultilevel"/>
    <w:tmpl w:val="98B86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E"/>
    <w:rsid w:val="00182BF8"/>
    <w:rsid w:val="001E3BA6"/>
    <w:rsid w:val="00216761"/>
    <w:rsid w:val="00225BF4"/>
    <w:rsid w:val="002D51EC"/>
    <w:rsid w:val="00411066"/>
    <w:rsid w:val="005B1390"/>
    <w:rsid w:val="005C3007"/>
    <w:rsid w:val="005E397A"/>
    <w:rsid w:val="006A1625"/>
    <w:rsid w:val="00725ED8"/>
    <w:rsid w:val="007B6391"/>
    <w:rsid w:val="007F22D0"/>
    <w:rsid w:val="00822617"/>
    <w:rsid w:val="00934B8B"/>
    <w:rsid w:val="00AC138A"/>
    <w:rsid w:val="00B908B0"/>
    <w:rsid w:val="00CC17D4"/>
    <w:rsid w:val="00D80DFE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B2EE3"/>
  <w15:chartTrackingRefBased/>
  <w15:docId w15:val="{EDE69FCA-3BFA-4981-961C-50417F2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0DFE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2</cp:revision>
  <dcterms:created xsi:type="dcterms:W3CDTF">2021-10-20T14:42:00Z</dcterms:created>
  <dcterms:modified xsi:type="dcterms:W3CDTF">2021-10-20T14:42:00Z</dcterms:modified>
</cp:coreProperties>
</file>